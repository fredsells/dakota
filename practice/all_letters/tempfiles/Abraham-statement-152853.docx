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210" w:rsidRPr="002E3210" w:rsidRDefault="002E3210" w:rsidP="002E321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3210">
        <w:rPr>
          <w:rFonts w:ascii="Times New Roman" w:hAnsi="Times New Roman" w:cs="Times New Roman"/>
          <w:b/>
          <w:sz w:val="28"/>
          <w:szCs w:val="28"/>
          <w:u w:val="single"/>
        </w:rPr>
        <w:t>Agreement to Provide Legal Services</w:t>
      </w:r>
    </w:p>
    <w:p w:rsidR="002E3210" w:rsidRPr="002E3210" w:rsidRDefault="002E3210" w:rsidP="002E32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3210" w:rsidRPr="002E3210" w:rsidRDefault="002E3210" w:rsidP="002E321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E3210" w:rsidRPr="004E5180" w:rsidRDefault="002E3210" w:rsidP="007F5303">
      <w:pPr>
        <w:pStyle w:val="NoSpacing"/>
        <w:ind w:left="990" w:hanging="990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Client:</w:t>
      </w:r>
      <w:r w:rsidR="007F5303">
        <w:rPr>
          <w:rFonts w:ascii="Times New Roman" w:hAnsi="Times New Roman" w:cs="Times New Roman"/>
          <w:sz w:val="26"/>
          <w:szCs w:val="26"/>
        </w:rPr>
        <w:tab/>
      </w:r>
      <w:r w:rsidR="005510A2" w:rsidRPr="004E5180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bmClientName"/>
      <w:bookmarkEnd w:id="0"/>
      <w:r>
        <w:rPr>
          <w:rFonts w:ascii="Times New Roman" w:hAnsi="Times New Roman" w:cs="Times New Roman"/>
          <w:sz w:val="26"/>
          <w:szCs w:val="26"/>
        </w:rPr>
        <w:t>Lisa Abraham</w:t>
        <w:br/>
        <w:t>3086 First Streets</w:t>
        <w:br/>
        <w:t>apt 999</w:t>
        <w:br/>
        <w:t>Sleepy Hollow, ND 12345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Date:</w:t>
      </w:r>
      <w:r w:rsidR="005510A2" w:rsidRPr="004E5180">
        <w:rPr>
          <w:rFonts w:ascii="Times New Roman" w:hAnsi="Times New Roman" w:cs="Times New Roman"/>
          <w:sz w:val="26"/>
          <w:szCs w:val="26"/>
        </w:rPr>
        <w:t xml:space="preserve">  </w:t>
      </w:r>
      <w:bookmarkStart w:id="1" w:name="bmDate"/>
      <w:bookmarkEnd w:id="1"/>
      <w:r w:rsidR="007F5303">
        <w:rPr>
          <w:rFonts w:ascii="Times New Roman" w:hAnsi="Times New Roman" w:cs="Times New Roman"/>
          <w:sz w:val="26"/>
          <w:szCs w:val="26"/>
        </w:rPr>
        <w:fldChar w:fldCharType="begin"/>
      </w:r>
      <w:r w:rsidR="007F5303">
        <w:rPr>
          <w:rFonts w:ascii="Times New Roman" w:hAnsi="Times New Roman" w:cs="Times New Roman"/>
          <w:sz w:val="26"/>
          <w:szCs w:val="26"/>
        </w:rPr>
        <w:instrText xml:space="preserve"> DATE  \@ "MMMM d, yyyy"  \* MERGEFORMAT </w:instrText>
      </w:r>
      <w:r w:rsidR="007F5303">
        <w:rPr>
          <w:rFonts w:ascii="Times New Roman" w:hAnsi="Times New Roman" w:cs="Times New Roman"/>
          <w:sz w:val="26"/>
          <w:szCs w:val="26"/>
        </w:rPr>
        <w:fldChar w:fldCharType="separate"/>
      </w:r>
      <w:r w:rsidR="007F5303">
        <w:rPr>
          <w:rFonts w:ascii="Times New Roman" w:hAnsi="Times New Roman" w:cs="Times New Roman"/>
          <w:noProof/>
          <w:sz w:val="26"/>
          <w:szCs w:val="26"/>
        </w:rPr>
        <w:t>August 29, 2019</w:t>
      </w:r>
      <w:r w:rsidR="007F5303">
        <w:rPr>
          <w:rFonts w:ascii="Times New Roman" w:hAnsi="Times New Roman" w:cs="Times New Roman"/>
          <w:sz w:val="26"/>
          <w:szCs w:val="26"/>
        </w:rPr>
        <w:fldChar w:fldCharType="end"/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Matter:</w:t>
      </w:r>
      <w:r w:rsidR="005510A2" w:rsidRPr="004E5180">
        <w:rPr>
          <w:rFonts w:ascii="Times New Roman" w:hAnsi="Times New Roman" w:cs="Times New Roman"/>
          <w:sz w:val="26"/>
          <w:szCs w:val="26"/>
        </w:rPr>
        <w:t xml:space="preserve">  </w:t>
      </w:r>
      <w:bookmarkStart w:id="2" w:name="bmMatter"/>
      <w:bookmarkEnd w:id="2"/>
      <w:r>
        <w:rPr>
          <w:rFonts w:ascii="Times New Roman" w:hAnsi="Times New Roman" w:cs="Times New Roman"/>
          <w:sz w:val="26"/>
          <w:szCs w:val="26"/>
        </w:rPr>
        <w:t>66398181365574:dddth test?0000xx---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 xml:space="preserve">This Agreement to Provide Legal Services sets forth the agreement between Steven J. Fischer, Attorney at Law </w:t>
      </w:r>
      <w:r w:rsidR="00636D2F">
        <w:rPr>
          <w:rFonts w:ascii="Times New Roman" w:hAnsi="Times New Roman" w:cs="Times New Roman"/>
          <w:sz w:val="26"/>
          <w:szCs w:val="26"/>
        </w:rPr>
        <w:t xml:space="preserve">(“Attorney”) </w:t>
      </w:r>
      <w:r w:rsidRPr="004E5180">
        <w:rPr>
          <w:rFonts w:ascii="Times New Roman" w:hAnsi="Times New Roman" w:cs="Times New Roman"/>
          <w:sz w:val="26"/>
          <w:szCs w:val="26"/>
        </w:rPr>
        <w:t xml:space="preserve">and the above-named client for legal representation in the above-named matter.  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1.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agree to pay </w:t>
      </w:r>
      <w:bookmarkStart w:id="3" w:name="bmFee"/>
      <w:bookmarkEnd w:id="3"/>
      <w:r>
        <w:rPr>
          <w:rFonts w:ascii="Times New Roman" w:hAnsi="Times New Roman" w:cs="Times New Roman"/>
          <w:sz w:val="26"/>
          <w:szCs w:val="26"/>
        </w:rPr>
        <w:t>1000.00</w:t>
      </w:r>
      <w:r w:rsidRPr="004E5180">
        <w:rPr>
          <w:rFonts w:ascii="Times New Roman" w:hAnsi="Times New Roman" w:cs="Times New Roman"/>
          <w:sz w:val="26"/>
          <w:szCs w:val="26"/>
        </w:rPr>
        <w:t xml:space="preserve"> to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for representation in the matter(s) named above.  If this representation includes a trial or suppression hearing, I agree to pay an additional </w:t>
      </w:r>
      <w:bookmarkStart w:id="4" w:name="bmTrialFee"/>
      <w:bookmarkEnd w:id="4"/>
      <w:r>
        <w:rPr>
          <w:rFonts w:ascii="Times New Roman" w:hAnsi="Times New Roman" w:cs="Times New Roman"/>
          <w:sz w:val="26"/>
          <w:szCs w:val="26"/>
        </w:rPr>
        <w:t>5000.00</w:t>
      </w:r>
      <w:r w:rsidRPr="004E5180">
        <w:rPr>
          <w:rFonts w:ascii="Times New Roman" w:hAnsi="Times New Roman" w:cs="Times New Roman"/>
          <w:sz w:val="26"/>
          <w:szCs w:val="26"/>
        </w:rPr>
        <w:t xml:space="preserve"> at least one week prior to trial or suppression hearing.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2.</w:t>
      </w:r>
      <w:r w:rsidRPr="004E5180">
        <w:rPr>
          <w:rFonts w:ascii="Times New Roman" w:hAnsi="Times New Roman" w:cs="Times New Roman"/>
          <w:sz w:val="26"/>
          <w:szCs w:val="26"/>
        </w:rPr>
        <w:tab/>
        <w:t>In addition to the fees specified in section 1, I agree to pay all costs and expenses in connection with this representation, including but not limited to service of process, depositions, and witness fees.  I will be consulted prior to the retaining of expert witnesses or other significant expenditures.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3.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hereby authorize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to initiate any pretrial appeal, motion or writ if, in his opinion, my interests will best be served.  If I am unavailable for consultation, I specifically authorize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to take any action on my behalf.  Such actions include the waiving of my right to a speedy trial or a jury trial, and a demand for change of judge if, in his opinion, my interests would best be served.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4.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agree to provide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with full and complete information in response to the law firm’s request on any matter.   I agree to provide whatever records, documents, or things that I have available for inspection, review, and analysis in the preparation of my defense.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5.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understand that the fee quoted herein involves representation at a North Dakota state district court level.  It DOES NOT include appeals or writs to a higher court whether pretrial or post-trial, whether initiated by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or by the Prosecution, or retrials following a mistrial, successful appeal, or where a motion for new trial is granted.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bookmarkStart w:id="5" w:name="_GoBack"/>
      <w:bookmarkEnd w:id="5"/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lastRenderedPageBreak/>
        <w:t>6.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acknowledge that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has the right to withdraw from my case if I have misrepresented or failed to disclose material facts to him, follow his advice, fail to maintain contact with attorney, a bench warrant is issued on my case, or for any other reason.  Likewise, I may discharge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at any time for any reason.  I will be responsible for any fees and costs incurred prior to withdrawal or discharge.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7.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will be given notice in writing of any intention to withdraw.  If I fail to cooperate with the necessary changes needed to continue the working relationship, I agree that my actions or lack of action will constitute good cause for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to withdraw from further representation.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8.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also agree that if the fees and costs set forth in this Agreement are not paid,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may withdraw from further representation.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9.</w:t>
      </w:r>
      <w:r w:rsidRPr="004E5180">
        <w:rPr>
          <w:rFonts w:ascii="Times New Roman" w:hAnsi="Times New Roman" w:cs="Times New Roman"/>
          <w:sz w:val="26"/>
          <w:szCs w:val="26"/>
        </w:rPr>
        <w:tab/>
        <w:t xml:space="preserve">I acknowledge that </w:t>
      </w:r>
      <w:r w:rsidR="004E5180" w:rsidRPr="004E5180">
        <w:rPr>
          <w:rFonts w:ascii="Times New Roman" w:hAnsi="Times New Roman" w:cs="Times New Roman"/>
          <w:sz w:val="26"/>
          <w:szCs w:val="26"/>
        </w:rPr>
        <w:t>Attorney</w:t>
      </w:r>
      <w:r w:rsidRPr="004E5180">
        <w:rPr>
          <w:rFonts w:ascii="Times New Roman" w:hAnsi="Times New Roman" w:cs="Times New Roman"/>
          <w:sz w:val="26"/>
          <w:szCs w:val="26"/>
        </w:rPr>
        <w:t xml:space="preserve"> has made no guarantees in the disposition of any phase of my case.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10.</w:t>
      </w:r>
      <w:r w:rsidRPr="004E5180">
        <w:rPr>
          <w:rFonts w:ascii="Times New Roman" w:hAnsi="Times New Roman" w:cs="Times New Roman"/>
          <w:sz w:val="26"/>
          <w:szCs w:val="26"/>
        </w:rPr>
        <w:tab/>
        <w:t>This Agreement contains all of the terms of my financial arrangement with Steven J. Fischer, Attorney at Law, and can only be modified by a written document signed by both parties.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11.</w:t>
      </w:r>
      <w:r w:rsidRPr="004E5180">
        <w:rPr>
          <w:rFonts w:ascii="Times New Roman" w:hAnsi="Times New Roman" w:cs="Times New Roman"/>
          <w:sz w:val="26"/>
          <w:szCs w:val="26"/>
        </w:rPr>
        <w:tab/>
        <w:t>I acknowledge receiving a duly executed duplicate original copy of this Agreement.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 xml:space="preserve">This agreement sets forth the terms a legally binding contract between attorney and client.  Before signing, please read it carefully to ensure you understand the contents. 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ab/>
      </w:r>
      <w:r w:rsidRPr="004E5180">
        <w:rPr>
          <w:rFonts w:ascii="Times New Roman" w:hAnsi="Times New Roman" w:cs="Times New Roman"/>
          <w:sz w:val="26"/>
          <w:szCs w:val="26"/>
        </w:rPr>
        <w:tab/>
      </w:r>
      <w:r w:rsidRPr="004E5180">
        <w:rPr>
          <w:rFonts w:ascii="Times New Roman" w:hAnsi="Times New Roman" w:cs="Times New Roman"/>
          <w:sz w:val="26"/>
          <w:szCs w:val="26"/>
        </w:rPr>
        <w:tab/>
      </w:r>
      <w:r w:rsidRPr="004E5180">
        <w:rPr>
          <w:rFonts w:ascii="Times New Roman" w:hAnsi="Times New Roman" w:cs="Times New Roman"/>
          <w:sz w:val="26"/>
          <w:szCs w:val="26"/>
        </w:rPr>
        <w:tab/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READ, APPROVED AND ACCEPTED: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E3210" w:rsidRPr="004E5180" w:rsidRDefault="004E5180" w:rsidP="004E5180">
      <w:pPr>
        <w:pStyle w:val="NoSpacing"/>
        <w:tabs>
          <w:tab w:val="left" w:pos="351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Dated:  ________________</w:t>
      </w:r>
      <w:r>
        <w:rPr>
          <w:rFonts w:ascii="Times New Roman" w:hAnsi="Times New Roman" w:cs="Times New Roman"/>
          <w:sz w:val="26"/>
          <w:szCs w:val="26"/>
        </w:rPr>
        <w:tab/>
        <w:t xml:space="preserve">Signed: </w:t>
      </w:r>
      <w:r>
        <w:rPr>
          <w:rFonts w:ascii="Times New Roman" w:hAnsi="Times New Roman" w:cs="Times New Roman"/>
          <w:sz w:val="26"/>
          <w:szCs w:val="26"/>
        </w:rPr>
        <w:tab/>
      </w:r>
      <w:r w:rsidR="002E3210" w:rsidRPr="004E5180">
        <w:rPr>
          <w:rFonts w:ascii="Times New Roman" w:hAnsi="Times New Roman" w:cs="Times New Roman"/>
          <w:sz w:val="26"/>
          <w:szCs w:val="26"/>
        </w:rPr>
        <w:t>____________________________</w:t>
      </w:r>
    </w:p>
    <w:p w:rsidR="002E3210" w:rsidRPr="004E5180" w:rsidRDefault="002E321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E143BF" w:rsidRPr="004E5180" w:rsidRDefault="004E5180" w:rsidP="004E5180">
      <w:pPr>
        <w:pStyle w:val="NoSpacing"/>
        <w:tabs>
          <w:tab w:val="left" w:pos="3510"/>
        </w:tabs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E3210" w:rsidRPr="004E5180">
        <w:rPr>
          <w:rFonts w:ascii="Times New Roman" w:hAnsi="Times New Roman" w:cs="Times New Roman"/>
          <w:sz w:val="26"/>
          <w:szCs w:val="26"/>
        </w:rPr>
        <w:t>Name (Print):</w:t>
      </w:r>
      <w:r w:rsidR="002E3210" w:rsidRPr="004E5180">
        <w:rPr>
          <w:sz w:val="26"/>
          <w:szCs w:val="26"/>
        </w:rPr>
        <w:tab/>
        <w:t>__________________________</w:t>
      </w:r>
      <w:r>
        <w:rPr>
          <w:sz w:val="26"/>
          <w:szCs w:val="26"/>
        </w:rPr>
        <w:t>__</w:t>
      </w:r>
    </w:p>
    <w:p w:rsidR="002E3210" w:rsidRPr="004E5180" w:rsidRDefault="002E3210" w:rsidP="002E3210">
      <w:pPr>
        <w:pStyle w:val="NoSpacing"/>
        <w:rPr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sz w:val="26"/>
          <w:szCs w:val="26"/>
        </w:rPr>
      </w:pPr>
    </w:p>
    <w:p w:rsidR="002E3210" w:rsidRPr="004E5180" w:rsidRDefault="002E3210" w:rsidP="002E3210">
      <w:pPr>
        <w:pStyle w:val="NoSpacing"/>
        <w:rPr>
          <w:sz w:val="26"/>
          <w:szCs w:val="26"/>
        </w:rPr>
      </w:pPr>
    </w:p>
    <w:p w:rsidR="002E3210" w:rsidRPr="004E5180" w:rsidRDefault="002E3210" w:rsidP="004E5180">
      <w:pPr>
        <w:pStyle w:val="NoSpacing"/>
        <w:tabs>
          <w:tab w:val="left" w:pos="3510"/>
        </w:tabs>
        <w:rPr>
          <w:rFonts w:ascii="Times New Roman" w:hAnsi="Times New Roman" w:cs="Times New Roman"/>
          <w:sz w:val="26"/>
          <w:szCs w:val="26"/>
        </w:rPr>
      </w:pPr>
      <w:r w:rsidRPr="004E5180">
        <w:rPr>
          <w:rFonts w:ascii="Times New Roman" w:hAnsi="Times New Roman" w:cs="Times New Roman"/>
          <w:sz w:val="26"/>
          <w:szCs w:val="26"/>
        </w:rPr>
        <w:t>Da</w:t>
      </w:r>
      <w:r w:rsidR="004E5180">
        <w:rPr>
          <w:rFonts w:ascii="Times New Roman" w:hAnsi="Times New Roman" w:cs="Times New Roman"/>
          <w:sz w:val="26"/>
          <w:szCs w:val="26"/>
        </w:rPr>
        <w:t xml:space="preserve">ted:  ________________ </w:t>
      </w:r>
      <w:r w:rsidR="004E5180">
        <w:rPr>
          <w:rFonts w:ascii="Times New Roman" w:hAnsi="Times New Roman" w:cs="Times New Roman"/>
          <w:sz w:val="26"/>
          <w:szCs w:val="26"/>
        </w:rPr>
        <w:tab/>
        <w:t>Signed:</w:t>
      </w:r>
      <w:r w:rsidR="004E5180">
        <w:rPr>
          <w:rFonts w:ascii="Times New Roman" w:hAnsi="Times New Roman" w:cs="Times New Roman"/>
          <w:sz w:val="26"/>
          <w:szCs w:val="26"/>
        </w:rPr>
        <w:tab/>
      </w:r>
      <w:r w:rsidR="004E5180">
        <w:rPr>
          <w:rFonts w:ascii="Times New Roman" w:hAnsi="Times New Roman" w:cs="Times New Roman"/>
          <w:sz w:val="26"/>
          <w:szCs w:val="26"/>
        </w:rPr>
        <w:tab/>
      </w:r>
      <w:r w:rsidRPr="004E5180">
        <w:rPr>
          <w:rFonts w:ascii="Times New Roman" w:hAnsi="Times New Roman" w:cs="Times New Roman"/>
          <w:sz w:val="26"/>
          <w:szCs w:val="26"/>
        </w:rPr>
        <w:t>_____________________________</w:t>
      </w:r>
    </w:p>
    <w:p w:rsidR="002E3210" w:rsidRPr="004E5180" w:rsidRDefault="004E5180" w:rsidP="002E3210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2E3210" w:rsidRPr="004E5180">
        <w:rPr>
          <w:rFonts w:ascii="Times New Roman" w:hAnsi="Times New Roman" w:cs="Times New Roman"/>
          <w:sz w:val="26"/>
          <w:szCs w:val="26"/>
        </w:rPr>
        <w:t>Steven J. Fischer, Attorney at Law</w:t>
      </w:r>
    </w:p>
    <w:p w:rsidR="002E3210" w:rsidRDefault="002E3210" w:rsidP="002E3210">
      <w:pPr>
        <w:pStyle w:val="NoSpacing"/>
      </w:pPr>
    </w:p>
    <w:sectPr w:rsidR="002E3210" w:rsidSect="002E3210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A04" w:rsidRDefault="00701A04" w:rsidP="00E143BF">
      <w:pPr>
        <w:spacing w:after="0" w:line="240" w:lineRule="auto"/>
      </w:pPr>
      <w:r>
        <w:separator/>
      </w:r>
    </w:p>
  </w:endnote>
  <w:endnote w:type="continuationSeparator" w:id="0">
    <w:p w:rsidR="00701A04" w:rsidRDefault="00701A04" w:rsidP="00E1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A04" w:rsidRDefault="00701A04" w:rsidP="00E143BF">
      <w:pPr>
        <w:spacing w:after="0" w:line="240" w:lineRule="auto"/>
      </w:pPr>
      <w:r>
        <w:separator/>
      </w:r>
    </w:p>
  </w:footnote>
  <w:footnote w:type="continuationSeparator" w:id="0">
    <w:p w:rsidR="00701A04" w:rsidRDefault="00701A04" w:rsidP="00E1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210" w:rsidRPr="00080A39" w:rsidRDefault="002E3210" w:rsidP="002E3210">
    <w:pPr>
      <w:pStyle w:val="Header"/>
      <w:rPr>
        <w:rFonts w:ascii="Georgia" w:hAnsi="Georgia"/>
        <w:sz w:val="32"/>
        <w:szCs w:val="32"/>
      </w:rPr>
    </w:pPr>
    <w:r>
      <w:rPr>
        <w:rFonts w:ascii="Georgia" w:hAnsi="Georgia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5118FE11" wp14:editId="46D7BA07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57225" cy="986790"/>
          <wp:effectExtent l="0" t="0" r="0" b="381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ustice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873" cy="1013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4D3A">
      <w:rPr>
        <w:rFonts w:ascii="Georgia" w:hAnsi="Georgia"/>
        <w:sz w:val="32"/>
        <w:szCs w:val="32"/>
      </w:rPr>
      <w:t>Steven J. Fischer, Attorney at Law</w:t>
    </w:r>
  </w:p>
  <w:p w:rsidR="002E3210" w:rsidRPr="00080A39" w:rsidRDefault="002E3210" w:rsidP="002E3210">
    <w:pPr>
      <w:pStyle w:val="Header"/>
      <w:rPr>
        <w:rFonts w:ascii="Georgia" w:hAnsi="Georgia"/>
        <w:sz w:val="12"/>
        <w:szCs w:val="12"/>
      </w:rPr>
    </w:pPr>
  </w:p>
  <w:p w:rsidR="002E3210" w:rsidRDefault="002E3210" w:rsidP="002E3210">
    <w:pPr>
      <w:pStyle w:val="Header"/>
      <w:rPr>
        <w:rFonts w:ascii="Georgia" w:hAnsi="Georgia"/>
        <w:sz w:val="20"/>
        <w:szCs w:val="20"/>
      </w:rPr>
    </w:pPr>
    <w:r>
      <w:rPr>
        <w:rFonts w:ascii="Georgia" w:hAnsi="Georgia"/>
        <w:sz w:val="20"/>
        <w:szCs w:val="20"/>
      </w:rPr>
      <w:t>418 N 2</w:t>
    </w:r>
    <w:r w:rsidRPr="00080A39">
      <w:rPr>
        <w:rFonts w:ascii="Georgia" w:hAnsi="Georgia"/>
        <w:sz w:val="20"/>
        <w:szCs w:val="20"/>
        <w:vertAlign w:val="superscript"/>
      </w:rPr>
      <w:t>nd</w:t>
    </w:r>
    <w:r>
      <w:rPr>
        <w:rFonts w:ascii="Georgia" w:hAnsi="Georgia"/>
        <w:sz w:val="20"/>
        <w:szCs w:val="20"/>
      </w:rPr>
      <w:t xml:space="preserve"> St, Bismarck ND 58501</w:t>
    </w:r>
  </w:p>
  <w:p w:rsidR="002E3210" w:rsidRPr="00080A39" w:rsidRDefault="002E3210" w:rsidP="002E3210">
    <w:pPr>
      <w:pStyle w:val="Header"/>
      <w:rPr>
        <w:rFonts w:ascii="Georgia" w:hAnsi="Georgia"/>
        <w:sz w:val="12"/>
        <w:szCs w:val="12"/>
      </w:rPr>
    </w:pPr>
  </w:p>
  <w:p w:rsidR="002E3210" w:rsidRPr="00080A39" w:rsidRDefault="002E3210" w:rsidP="002E3210">
    <w:pPr>
      <w:pStyle w:val="Header"/>
      <w:rPr>
        <w:rFonts w:ascii="Georgia" w:hAnsi="Georgia"/>
        <w:sz w:val="20"/>
        <w:szCs w:val="20"/>
      </w:rPr>
    </w:pPr>
    <w:r w:rsidRPr="00080A39">
      <w:rPr>
        <w:rFonts w:ascii="Georgia" w:hAnsi="Georgia"/>
        <w:sz w:val="20"/>
        <w:szCs w:val="20"/>
      </w:rPr>
      <w:t>(701) 390-8715</w:t>
    </w:r>
  </w:p>
  <w:p w:rsidR="002E3210" w:rsidRPr="00080A39" w:rsidRDefault="002E3210" w:rsidP="002E3210">
    <w:pPr>
      <w:pStyle w:val="Header"/>
      <w:rPr>
        <w:rFonts w:ascii="Georgia" w:hAnsi="Georgia"/>
        <w:sz w:val="12"/>
        <w:szCs w:val="12"/>
      </w:rPr>
    </w:pPr>
  </w:p>
  <w:p w:rsidR="002E3210" w:rsidRPr="00080A39" w:rsidRDefault="002E3210" w:rsidP="002E3210">
    <w:pPr>
      <w:pStyle w:val="Header"/>
      <w:rPr>
        <w:rFonts w:ascii="Georgia" w:hAnsi="Georgia"/>
        <w:i/>
        <w:sz w:val="20"/>
        <w:szCs w:val="20"/>
      </w:rPr>
    </w:pPr>
    <w:r w:rsidRPr="00080A39">
      <w:rPr>
        <w:rFonts w:ascii="Georgia" w:hAnsi="Georgia"/>
        <w:i/>
        <w:sz w:val="20"/>
        <w:szCs w:val="20"/>
      </w:rPr>
      <w:t>steve@dakotadefense.com</w:t>
    </w:r>
  </w:p>
  <w:p w:rsidR="002E3210" w:rsidRPr="007C4D3A" w:rsidRDefault="002E3210" w:rsidP="002E3210">
    <w:pPr>
      <w:pStyle w:val="Header"/>
      <w:rPr>
        <w:i/>
      </w:rPr>
    </w:pPr>
    <w:r>
      <w:rPr>
        <w:i/>
      </w:rPr>
      <w:t>_____________________________________________________________________________________</w:t>
    </w:r>
  </w:p>
  <w:p w:rsidR="002E3210" w:rsidRDefault="002E32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4C"/>
    <w:rsid w:val="00150B16"/>
    <w:rsid w:val="001D734C"/>
    <w:rsid w:val="002E3210"/>
    <w:rsid w:val="00383BDF"/>
    <w:rsid w:val="004A65C4"/>
    <w:rsid w:val="004E5180"/>
    <w:rsid w:val="005510A2"/>
    <w:rsid w:val="00636D2F"/>
    <w:rsid w:val="00701A04"/>
    <w:rsid w:val="007F5303"/>
    <w:rsid w:val="00C63C96"/>
    <w:rsid w:val="00E143BF"/>
    <w:rsid w:val="00F50C18"/>
    <w:rsid w:val="00FD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8FE2F"/>
  <w15:chartTrackingRefBased/>
  <w15:docId w15:val="{6390F02E-3990-4CBB-93DD-792F9879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3BF"/>
  </w:style>
  <w:style w:type="paragraph" w:styleId="Footer">
    <w:name w:val="footer"/>
    <w:basedOn w:val="Normal"/>
    <w:link w:val="Foot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3BF"/>
  </w:style>
  <w:style w:type="paragraph" w:styleId="NoSpacing">
    <w:name w:val="No Spacing"/>
    <w:uiPriority w:val="1"/>
    <w:qFormat/>
    <w:rsid w:val="002E3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jango\dakota_project\Agreement%20to%20Provide%20Legal%20Service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Agreement to Provide Legal Services.dotm</Template>
  <TotalTime>11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Sells</dc:creator>
  <cp:keywords/>
  <dc:description/>
  <cp:lastModifiedBy>Fred Sells</cp:lastModifiedBy>
  <cp:revision>2</cp:revision>
  <dcterms:created xsi:type="dcterms:W3CDTF">2019-08-29T16:15:00Z</dcterms:created>
  <dcterms:modified xsi:type="dcterms:W3CDTF">2019-08-29T16:26:00Z</dcterms:modified>
</cp:coreProperties>
</file>